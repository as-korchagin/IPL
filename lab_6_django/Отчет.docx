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  <w:t>Московский государственный технический университет им. Н.Э. Баумана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>Факультет «Информатика и системы управления»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/>
        <w:drawing>
          <wp:inline distT="0" distB="0" distL="0" distR="0">
            <wp:extent cx="2244725" cy="26714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bCs/>
          <w:iC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Cs/>
          <w:color w:val="000000"/>
          <w:sz w:val="28"/>
          <w:szCs w:val="28"/>
        </w:rPr>
        <w:t>Лабораторная работа №5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По дисциплине «Языки интернет-программирования»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ind w:left="4678" w:right="-143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zh-CN"/>
        </w:rPr>
        <w:t>Выполнил</w:t>
      </w:r>
      <w:r>
        <w:rPr>
          <w:rFonts w:eastAsia="Times New Roman" w:cs="Times New Roman" w:ascii="Times New Roman" w:hAnsi="Times New Roman"/>
          <w:sz w:val="28"/>
          <w:szCs w:val="28"/>
          <w:lang w:eastAsia="zh-CN"/>
        </w:rPr>
        <w:t>: студент группы СГН3-71</w:t>
      </w:r>
    </w:p>
    <w:p>
      <w:pPr>
        <w:pStyle w:val="Normal"/>
        <w:suppressAutoHyphens w:val="true"/>
        <w:spacing w:lineRule="auto" w:line="240" w:before="0" w:after="0"/>
        <w:ind w:left="4678" w:right="-143" w:hanging="0"/>
        <w:jc w:val="right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zh-CN"/>
        </w:rPr>
        <w:t>Корчагин А. С.</w:t>
      </w:r>
    </w:p>
    <w:p>
      <w:pPr>
        <w:pStyle w:val="Normal"/>
        <w:suppressAutoHyphens w:val="true"/>
        <w:spacing w:lineRule="auto" w:line="240" w:before="0" w:after="0"/>
        <w:ind w:left="4678" w:right="-143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zh-CN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zh-CN"/>
        </w:rPr>
        <w:t>: кандидат технических наук</w:t>
      </w:r>
    </w:p>
    <w:p>
      <w:pPr>
        <w:pStyle w:val="Normal"/>
        <w:suppressAutoHyphens w:val="true"/>
        <w:spacing w:lineRule="auto" w:line="240" w:before="0" w:after="0"/>
        <w:ind w:left="4678" w:right="-143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zh-CN"/>
        </w:rPr>
        <w:t>Гапанюк Ю.Е.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pBdr>
          <w:bottom w:val="single" w:sz="12" w:space="1" w:color="00000A"/>
        </w:pBdr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  <w:t>Москва 2017</w:t>
      </w:r>
    </w:p>
    <w:p>
      <w:pPr>
        <w:pStyle w:val="Normal"/>
        <w:ind w:left="-113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/>
        <w:drawing>
          <wp:inline distT="0" distB="0" distL="0" distR="3175">
            <wp:extent cx="5940425" cy="30327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ind w:left="-1134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 </w:t>
      </w:r>
    </w:p>
    <w:p>
      <w:pPr>
        <w:pStyle w:val="Normal"/>
        <w:ind w:left="-1134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Normal"/>
        <w:ind w:left="-1134" w:hanging="0"/>
        <w:rPr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Содержимое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-файлов:</w:t>
      </w:r>
      <w:r>
        <w:rPr>
          <w:lang w:eastAsia="ru-RU"/>
        </w:rPr>
        <w:t xml:space="preserve"> </w:t>
      </w:r>
    </w:p>
    <w:p>
      <w:pPr>
        <w:pStyle w:val="Normal"/>
        <w:ind w:left="-1134" w:hanging="0"/>
        <w:rPr>
          <w:lang w:eastAsia="ru-RU"/>
        </w:rPr>
      </w:pPr>
      <w:r>
        <w:rPr/>
      </w:r>
    </w:p>
    <w:p>
      <w:pPr>
        <w:pStyle w:val="Normal"/>
        <w:ind w:left="-1134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1457325</wp:posOffset>
            </wp:positionV>
            <wp:extent cx="5940425" cy="31915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680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-38100</wp:posOffset>
            </wp:positionH>
            <wp:positionV relativeFrom="paragraph">
              <wp:posOffset>36830</wp:posOffset>
            </wp:positionV>
            <wp:extent cx="5940425" cy="42919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-19050</wp:posOffset>
            </wp:positionH>
            <wp:positionV relativeFrom="paragraph">
              <wp:posOffset>4395470</wp:posOffset>
            </wp:positionV>
            <wp:extent cx="5940425" cy="19335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6447155</wp:posOffset>
            </wp:positionV>
            <wp:extent cx="5940425" cy="116967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Содержимое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views.py: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1888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Содержимое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urls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(корневого):</w:t>
      </w:r>
      <w:r>
        <w:rPr>
          <w:lang w:eastAsia="ru-RU"/>
        </w:rPr>
        <w:t xml:space="preserve"> </w:t>
      </w:r>
    </w:p>
    <w:p>
      <w:pPr>
        <w:pStyle w:val="Normal"/>
        <w:rPr>
          <w:lang w:eastAsia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0078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Содержимое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urls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(внутри </w:t>
      </w:r>
      <w:r>
        <w:rPr>
          <w:rFonts w:cs="Times New Roman" w:ascii="Times New Roman" w:hAnsi="Times New Roman"/>
          <w:sz w:val="28"/>
          <w:szCs w:val="28"/>
          <w:lang w:val="en-US"/>
        </w:rPr>
        <w:t>my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4279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Скриншоты сайта: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localhost/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db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_app (index.html)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-247650</wp:posOffset>
            </wp:positionH>
            <wp:positionV relativeFrom="paragraph">
              <wp:posOffset>127000</wp:posOffset>
            </wp:positionV>
            <wp:extent cx="5940425" cy="214757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localhost/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db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_app/book/&lt;id&gt;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6776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localhost/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db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_app/author/&lt;id&gt;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8806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32f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</Template>
  <TotalTime>26</TotalTime>
  <Application>LibreOffice/5.1.6.2$Linux_X86_64 LibreOffice_project/10m0$Build-2</Application>
  <Pages>7</Pages>
  <Words>53</Words>
  <Characters>469</Characters>
  <CharactersWithSpaces>507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2017-12-17T07:07:00Z</dcterms:created>
  <dc:creator>Арсен Китов</dc:creator>
  <dc:description/>
  <dc:language>ru-RU</dc:language>
  <cp:lastModifiedBy/>
  <cp:lastPrinted>2017-12-15T17:18:00Z</cp:lastPrinted>
  <dcterms:modified xsi:type="dcterms:W3CDTF">2018-01-22T12:09:47Z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